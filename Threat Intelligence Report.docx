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B23BAAD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D54E7C4" w14:textId="77777777" w:rsidR="004B7E44" w:rsidRDefault="004B7E44" w:rsidP="004B7E44"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0C0E6197" wp14:editId="1EC2A15E">
                      <wp:extent cx="5138670" cy="1506829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F729A" w14:textId="6A7E2A3D" w:rsidR="004B7E44" w:rsidRPr="00420DD5" w:rsidRDefault="00420DD5" w:rsidP="004B7E44">
                                  <w:pPr>
                                    <w:pStyle w:val="Ttulo"/>
                                    <w:rPr>
                                      <w:sz w:val="72"/>
                                      <w:szCs w:val="36"/>
                                    </w:rPr>
                                  </w:pPr>
                                  <w:r w:rsidRPr="00420DD5">
                                    <w:rPr>
                                      <w:sz w:val="72"/>
                                      <w:szCs w:val="36"/>
                                      <w:lang w:bidi="pt-BR"/>
                                    </w:rPr>
                                    <w:t>Threat intelligence report</w:t>
                                  </w:r>
                                  <w:r>
                                    <w:rPr>
                                      <w:sz w:val="72"/>
                                      <w:szCs w:val="36"/>
                                      <w:lang w:bidi="pt-BR"/>
                                    </w:rPr>
                                    <w:t xml:space="preserve"> -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0E61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667F729A" w14:textId="6A7E2A3D" w:rsidR="004B7E44" w:rsidRPr="00420DD5" w:rsidRDefault="00420DD5" w:rsidP="004B7E44">
                            <w:pPr>
                              <w:pStyle w:val="Ttulo"/>
                              <w:rPr>
                                <w:sz w:val="72"/>
                                <w:szCs w:val="36"/>
                              </w:rPr>
                            </w:pPr>
                            <w:r w:rsidRPr="00420DD5">
                              <w:rPr>
                                <w:sz w:val="72"/>
                                <w:szCs w:val="36"/>
                                <w:lang w:bidi="pt-BR"/>
                              </w:rPr>
                              <w:t>Threat intelligence report</w:t>
                            </w:r>
                            <w:r>
                              <w:rPr>
                                <w:sz w:val="72"/>
                                <w:szCs w:val="36"/>
                                <w:lang w:bidi="pt-BR"/>
                              </w:rPr>
                              <w:t xml:space="preserve"> - template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D4C5545" w14:textId="77777777" w:rsidR="004B7E44" w:rsidRDefault="004B7E44" w:rsidP="004B7E44"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2BB55FE0" wp14:editId="682BEE36">
                      <wp:extent cx="785611" cy="0"/>
                      <wp:effectExtent l="0" t="38100" r="52705" b="3810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1952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47016B4" w14:textId="77777777" w:rsidR="004B7E44" w:rsidRDefault="004B7E44" w:rsidP="004B7E44"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785E85A6" wp14:editId="5D3A310E">
                      <wp:extent cx="5138670" cy="746975"/>
                      <wp:effectExtent l="0" t="0" r="0" b="0"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080709" w14:textId="774C3AF5" w:rsidR="004B7E44" w:rsidRPr="00420DD5" w:rsidRDefault="00420DD5" w:rsidP="004B7E44">
                                  <w:pPr>
                                    <w:pStyle w:val="Subttulo"/>
                                    <w:rPr>
                                      <w:sz w:val="52"/>
                                      <w:szCs w:val="18"/>
                                    </w:rPr>
                                  </w:pPr>
                                  <w:r w:rsidRPr="00420DD5">
                                    <w:rPr>
                                      <w:sz w:val="52"/>
                                      <w:szCs w:val="18"/>
                                      <w:lang w:bidi="pt-BR"/>
                                    </w:rPr>
                                    <w:t>CREATED BY JOAS A SANTOS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5E85A6" id="Caixa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C080709" w14:textId="774C3AF5" w:rsidR="004B7E44" w:rsidRPr="00420DD5" w:rsidRDefault="00420DD5" w:rsidP="004B7E44">
                            <w:pPr>
                              <w:pStyle w:val="Subttulo"/>
                              <w:rPr>
                                <w:sz w:val="52"/>
                                <w:szCs w:val="18"/>
                              </w:rPr>
                            </w:pPr>
                            <w:r w:rsidRPr="00420DD5">
                              <w:rPr>
                                <w:sz w:val="52"/>
                                <w:szCs w:val="18"/>
                                <w:lang w:bidi="pt-BR"/>
                              </w:rPr>
                              <w:t>CREATED BY JOAS A SANTOS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03D1CB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D5D09" w14:textId="77777777" w:rsidR="004B7E44" w:rsidRDefault="004B7E44" w:rsidP="004B7E44"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1C78DAC0" wp14:editId="4D3EDD02">
                      <wp:extent cx="3337560" cy="469557"/>
                      <wp:effectExtent l="0" t="0" r="0" b="6985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756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F641E8" w14:textId="55337C4F" w:rsidR="004B7E44" w:rsidRPr="004B7E44" w:rsidRDefault="00FE5520" w:rsidP="004B7E44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pt-BR"/>
                                    </w:rPr>
                                    <w:t>ORGANIZATION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78DAC0" id="Caixa de texto 6" o:spid="_x0000_s1028" type="#_x0000_t202" style="width:262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0LGg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" filled="f" stroked="f" strokeweight=".5pt">
                      <v:textbox>
                        <w:txbxContent>
                          <w:p w14:paraId="03F641E8" w14:textId="55337C4F" w:rsidR="004B7E44" w:rsidRPr="004B7E44" w:rsidRDefault="00FE5520" w:rsidP="004B7E44">
                            <w:pPr>
                              <w:pStyle w:val="Ttulo1"/>
                            </w:pPr>
                            <w:r>
                              <w:rPr>
                                <w:lang w:bidi="pt-BR"/>
                              </w:rPr>
                              <w:t>ORGANIZATION NAME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FA6E21B" w14:textId="77777777" w:rsidR="004B7E44" w:rsidRDefault="004B7E44" w:rsidP="004B7E44"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5FA04BD0" wp14:editId="23894BD2">
                      <wp:extent cx="2524259" cy="605155"/>
                      <wp:effectExtent l="0" t="0" r="0" b="4445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96A89B" w14:textId="0E0FE740" w:rsidR="004B7E44" w:rsidRPr="004B7E44" w:rsidRDefault="00FE5520" w:rsidP="004B7E44">
                                  <w:r>
                                    <w:rPr>
                                      <w:lang w:bidi="pt-BR"/>
                                    </w:rPr>
                                    <w:t>DATE</w:t>
                                  </w:r>
                                </w:p>
                                <w:p w14:paraId="47CF40A3" w14:textId="04FA9C78" w:rsidR="004B7E44" w:rsidRPr="004B7E44" w:rsidRDefault="00FE5520" w:rsidP="004B7E44">
                                  <w:r>
                                    <w:rPr>
                                      <w:lang w:bidi="pt-BR"/>
                                    </w:rPr>
                                    <w:t>01/01/01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A04BD0" id="Caixa de texto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" filled="f" stroked="f" strokeweight=".5pt">
                      <v:textbox>
                        <w:txbxContent>
                          <w:p w14:paraId="6D96A89B" w14:textId="0E0FE740" w:rsidR="004B7E44" w:rsidRPr="004B7E44" w:rsidRDefault="00FE5520" w:rsidP="004B7E44">
                            <w:r>
                              <w:rPr>
                                <w:lang w:bidi="pt-BR"/>
                              </w:rPr>
                              <w:t>DATE</w:t>
                            </w:r>
                          </w:p>
                          <w:p w14:paraId="47CF40A3" w14:textId="04FA9C78" w:rsidR="004B7E44" w:rsidRPr="004B7E44" w:rsidRDefault="00FE5520" w:rsidP="004B7E44">
                            <w:r>
                              <w:rPr>
                                <w:lang w:bidi="pt-BR"/>
                              </w:rPr>
                              <w:t>01/01/01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652E8849" wp14:editId="452F3FEC">
                      <wp:extent cx="2215166" cy="605155"/>
                      <wp:effectExtent l="0" t="0" r="0" b="4445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1DF06" w14:textId="1D51489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2E8849" id="Caixa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2941DF06" w14:textId="1D51489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383A2CC" w14:textId="2DC897C8" w:rsidR="004B7E44" w:rsidRDefault="004B7E44" w:rsidP="004B7E44"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39CC19" wp14:editId="2A0F21D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ED26" id="Retângulo 2" o:spid="_x0000_s1026" alt="Retângulo colorido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" fillcolor="#161718 [3213]" stroked="f" strokeweight="2pt">
                <w10:wrap anchory="page"/>
              </v:rect>
            </w:pict>
          </mc:Fallback>
        </mc:AlternateContent>
      </w:r>
    </w:p>
    <w:p w14:paraId="4C0951C9" w14:textId="643984ED" w:rsidR="004B7E44" w:rsidRDefault="00017BE3">
      <w:pPr>
        <w:spacing w:after="200"/>
      </w:pPr>
      <w:r w:rsidRPr="00D967AC">
        <w:rPr>
          <w:noProof/>
          <w:lang w:bidi="pt-BR"/>
        </w:rPr>
        <w:drawing>
          <wp:anchor distT="0" distB="0" distL="114300" distR="114300" simplePos="0" relativeHeight="251660288" behindDoc="0" locked="0" layoutInCell="1" allowOverlap="1" wp14:anchorId="59DE723E" wp14:editId="45D18F30">
            <wp:simplePos x="0" y="0"/>
            <wp:positionH relativeFrom="column">
              <wp:posOffset>-93345</wp:posOffset>
            </wp:positionH>
            <wp:positionV relativeFrom="paragraph">
              <wp:posOffset>7807960</wp:posOffset>
            </wp:positionV>
            <wp:extent cx="1573530" cy="683260"/>
            <wp:effectExtent l="0" t="0" r="7620" b="254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pt-BR"/>
        </w:rPr>
        <w:br w:type="page"/>
      </w:r>
    </w:p>
    <w:p w14:paraId="2563F163" w14:textId="53ADB9EC" w:rsidR="004B7E44" w:rsidRDefault="00420DD5" w:rsidP="00420DD5">
      <w:pPr>
        <w:pStyle w:val="Ttulo2"/>
        <w:spacing w:after="500"/>
      </w:pPr>
      <w:r>
        <w:lastRenderedPageBreak/>
        <w:t>Threat Intelligence Report</w:t>
      </w:r>
    </w:p>
    <w:p w14:paraId="2B75A144" w14:textId="4AC26DFF" w:rsidR="004B7E44" w:rsidRDefault="00420DD5" w:rsidP="00420DD5">
      <w:pPr>
        <w:rPr>
          <w:color w:val="auto"/>
        </w:rPr>
      </w:pPr>
      <w:proofErr w:type="spellStart"/>
      <w:r>
        <w:rPr>
          <w:color w:val="auto"/>
        </w:rPr>
        <w:t>Lorem</w:t>
      </w:r>
      <w:proofErr w:type="spellEnd"/>
      <w:r>
        <w:rPr>
          <w:color w:val="auto"/>
        </w:rPr>
        <w:t xml:space="preserve"> Ipsum</w:t>
      </w:r>
    </w:p>
    <w:p w14:paraId="7115A3EA" w14:textId="77777777" w:rsidR="00420DD5" w:rsidRDefault="00420DD5" w:rsidP="00420DD5">
      <w:pPr>
        <w:rPr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2459"/>
        <w:gridCol w:w="2171"/>
        <w:gridCol w:w="2454"/>
      </w:tblGrid>
      <w:tr w:rsidR="00420DD5" w14:paraId="2872BEFF" w14:textId="77777777" w:rsidTr="00420DD5">
        <w:tc>
          <w:tcPr>
            <w:tcW w:w="2508" w:type="dxa"/>
          </w:tcPr>
          <w:p w14:paraId="74416D7B" w14:textId="223B847C" w:rsidR="00420DD5" w:rsidRDefault="00420DD5" w:rsidP="00420DD5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Incident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Name</w:t>
            </w:r>
            <w:proofErr w:type="spellEnd"/>
          </w:p>
        </w:tc>
        <w:tc>
          <w:tcPr>
            <w:tcW w:w="2459" w:type="dxa"/>
          </w:tcPr>
          <w:p w14:paraId="0D1207F7" w14:textId="1C5049CA" w:rsidR="00420DD5" w:rsidRDefault="00420DD5" w:rsidP="00420DD5">
            <w:pPr>
              <w:rPr>
                <w:color w:val="auto"/>
              </w:rPr>
            </w:pPr>
            <w:r>
              <w:rPr>
                <w:color w:val="auto"/>
              </w:rPr>
              <w:t>Report Date</w:t>
            </w:r>
          </w:p>
        </w:tc>
        <w:tc>
          <w:tcPr>
            <w:tcW w:w="2171" w:type="dxa"/>
          </w:tcPr>
          <w:p w14:paraId="53326883" w14:textId="05B6D3D0" w:rsidR="00420DD5" w:rsidRDefault="00420DD5" w:rsidP="00420DD5">
            <w:pPr>
              <w:rPr>
                <w:color w:val="auto"/>
              </w:rPr>
            </w:pPr>
            <w:r>
              <w:rPr>
                <w:color w:val="auto"/>
              </w:rPr>
              <w:t>Source</w:t>
            </w:r>
          </w:p>
        </w:tc>
        <w:tc>
          <w:tcPr>
            <w:tcW w:w="2454" w:type="dxa"/>
          </w:tcPr>
          <w:p w14:paraId="07C84103" w14:textId="18F6E817" w:rsidR="00420DD5" w:rsidRDefault="00420DD5" w:rsidP="00420DD5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Author</w:t>
            </w:r>
            <w:proofErr w:type="spellEnd"/>
          </w:p>
        </w:tc>
      </w:tr>
      <w:tr w:rsidR="00420DD5" w14:paraId="5C9017B6" w14:textId="77777777" w:rsidTr="00420DD5">
        <w:tc>
          <w:tcPr>
            <w:tcW w:w="2508" w:type="dxa"/>
          </w:tcPr>
          <w:p w14:paraId="18372499" w14:textId="77777777" w:rsidR="00420DD5" w:rsidRDefault="00420DD5" w:rsidP="00420DD5">
            <w:pPr>
              <w:rPr>
                <w:color w:val="auto"/>
              </w:rPr>
            </w:pPr>
          </w:p>
        </w:tc>
        <w:tc>
          <w:tcPr>
            <w:tcW w:w="2459" w:type="dxa"/>
          </w:tcPr>
          <w:p w14:paraId="1683D0B6" w14:textId="77777777" w:rsidR="00420DD5" w:rsidRDefault="00420DD5" w:rsidP="00420DD5">
            <w:pPr>
              <w:rPr>
                <w:color w:val="auto"/>
              </w:rPr>
            </w:pPr>
          </w:p>
        </w:tc>
        <w:tc>
          <w:tcPr>
            <w:tcW w:w="2171" w:type="dxa"/>
          </w:tcPr>
          <w:p w14:paraId="59EA8266" w14:textId="77777777" w:rsidR="00420DD5" w:rsidRDefault="00420DD5" w:rsidP="00420DD5">
            <w:pPr>
              <w:rPr>
                <w:color w:val="auto"/>
              </w:rPr>
            </w:pPr>
          </w:p>
        </w:tc>
        <w:tc>
          <w:tcPr>
            <w:tcW w:w="2454" w:type="dxa"/>
          </w:tcPr>
          <w:p w14:paraId="14996A4F" w14:textId="77777777" w:rsidR="00420DD5" w:rsidRDefault="00420DD5" w:rsidP="00420DD5">
            <w:pPr>
              <w:rPr>
                <w:color w:val="auto"/>
              </w:rPr>
            </w:pPr>
          </w:p>
        </w:tc>
      </w:tr>
    </w:tbl>
    <w:p w14:paraId="228B2F37" w14:textId="77777777" w:rsidR="00420DD5" w:rsidRDefault="00420DD5" w:rsidP="00420DD5"/>
    <w:p w14:paraId="60A097FE" w14:textId="1B1FC0AD" w:rsidR="00DD5621" w:rsidRPr="00DD5621" w:rsidRDefault="00DD5621" w:rsidP="00420DD5">
      <w:pPr>
        <w:rPr>
          <w:color w:val="auto"/>
        </w:rPr>
      </w:pPr>
    </w:p>
    <w:p w14:paraId="22E34F71" w14:textId="77777777" w:rsidR="00DD5621" w:rsidRPr="00420DD5" w:rsidRDefault="00DD5621" w:rsidP="00420DD5"/>
    <w:p w14:paraId="539E23DF" w14:textId="31F0DA72" w:rsidR="00FE5520" w:rsidRPr="00FE5520" w:rsidRDefault="00420DD5" w:rsidP="00FE5520">
      <w:pPr>
        <w:pStyle w:val="Ttulo3"/>
        <w:rPr>
          <w:b/>
          <w:bCs/>
          <w:i w:val="0"/>
          <w:iCs/>
          <w:sz w:val="32"/>
          <w:szCs w:val="28"/>
        </w:rPr>
      </w:pPr>
      <w:proofErr w:type="spellStart"/>
      <w:r w:rsidRPr="00420DD5">
        <w:rPr>
          <w:b/>
          <w:bCs/>
          <w:i w:val="0"/>
          <w:iCs/>
          <w:sz w:val="32"/>
          <w:szCs w:val="28"/>
        </w:rPr>
        <w:t>Executive</w:t>
      </w:r>
      <w:proofErr w:type="spellEnd"/>
      <w:r w:rsidRPr="00420DD5">
        <w:rPr>
          <w:b/>
          <w:bCs/>
          <w:i w:val="0"/>
          <w:iCs/>
          <w:sz w:val="32"/>
          <w:szCs w:val="28"/>
        </w:rPr>
        <w:t xml:space="preserve"> </w:t>
      </w:r>
      <w:proofErr w:type="spellStart"/>
      <w:r w:rsidRPr="00420DD5">
        <w:rPr>
          <w:b/>
          <w:bCs/>
          <w:i w:val="0"/>
          <w:iCs/>
          <w:sz w:val="32"/>
          <w:szCs w:val="28"/>
        </w:rPr>
        <w:t>Summary</w:t>
      </w:r>
      <w:proofErr w:type="spellEnd"/>
    </w:p>
    <w:p w14:paraId="217C5F00" w14:textId="77777777" w:rsidR="00FE5520" w:rsidRDefault="00FE5520" w:rsidP="00DD5621">
      <w:pPr>
        <w:rPr>
          <w:color w:val="auto"/>
        </w:rPr>
      </w:pPr>
    </w:p>
    <w:p w14:paraId="30A900A9" w14:textId="42B7D53D" w:rsidR="00DD5621" w:rsidRDefault="00DD5621" w:rsidP="00DD5621">
      <w:pPr>
        <w:rPr>
          <w:color w:val="auto"/>
        </w:rPr>
      </w:pPr>
      <w:r>
        <w:rPr>
          <w:color w:val="auto"/>
        </w:rPr>
        <w:t>About Cyber-</w:t>
      </w:r>
      <w:proofErr w:type="spellStart"/>
      <w:r>
        <w:rPr>
          <w:color w:val="auto"/>
        </w:rPr>
        <w:t>Actors</w:t>
      </w:r>
      <w:proofErr w:type="spellEnd"/>
    </w:p>
    <w:p w14:paraId="02F9066F" w14:textId="77777777" w:rsidR="00DD5621" w:rsidRDefault="00DD5621" w:rsidP="00420DD5">
      <w:pPr>
        <w:rPr>
          <w:color w:val="auto"/>
        </w:rPr>
      </w:pPr>
    </w:p>
    <w:p w14:paraId="15D60A10" w14:textId="21C4BECD" w:rsidR="00420DD5" w:rsidRDefault="00420DD5" w:rsidP="00420DD5">
      <w:pPr>
        <w:rPr>
          <w:color w:val="auto"/>
        </w:rPr>
      </w:pPr>
      <w:proofErr w:type="spellStart"/>
      <w:r>
        <w:rPr>
          <w:color w:val="auto"/>
        </w:rPr>
        <w:t>Specific</w:t>
      </w:r>
      <w:proofErr w:type="spellEnd"/>
      <w:r>
        <w:rPr>
          <w:color w:val="auto"/>
        </w:rPr>
        <w:t xml:space="preserve"> Targets</w:t>
      </w:r>
    </w:p>
    <w:p w14:paraId="26F77001" w14:textId="77777777" w:rsidR="00DD5621" w:rsidRDefault="00DD5621" w:rsidP="00420DD5">
      <w:pPr>
        <w:rPr>
          <w:color w:val="auto"/>
        </w:rPr>
      </w:pPr>
    </w:p>
    <w:p w14:paraId="03954103" w14:textId="20B185E0" w:rsidR="00420DD5" w:rsidRDefault="00DD5621" w:rsidP="00420DD5">
      <w:pPr>
        <w:rPr>
          <w:color w:val="auto"/>
        </w:rPr>
      </w:pPr>
      <w:proofErr w:type="spellStart"/>
      <w:r>
        <w:rPr>
          <w:color w:val="auto"/>
        </w:rPr>
        <w:t>Impact</w:t>
      </w:r>
      <w:proofErr w:type="spellEnd"/>
      <w:r>
        <w:rPr>
          <w:color w:val="auto"/>
        </w:rPr>
        <w:t xml:space="preserve"> in </w:t>
      </w:r>
      <w:proofErr w:type="spellStart"/>
      <w:r>
        <w:rPr>
          <w:color w:val="auto"/>
        </w:rPr>
        <w:t>Organizations</w:t>
      </w:r>
      <w:proofErr w:type="spellEnd"/>
    </w:p>
    <w:p w14:paraId="613654CE" w14:textId="77777777" w:rsidR="00420DD5" w:rsidRDefault="00420DD5" w:rsidP="00420DD5">
      <w:pPr>
        <w:rPr>
          <w:color w:val="auto"/>
        </w:rPr>
      </w:pPr>
    </w:p>
    <w:p w14:paraId="269CBF9B" w14:textId="112B3C5F" w:rsidR="00420DD5" w:rsidRDefault="00420DD5" w:rsidP="00420DD5">
      <w:pPr>
        <w:pStyle w:val="Ttulo3"/>
        <w:rPr>
          <w:b/>
          <w:bCs/>
          <w:i w:val="0"/>
          <w:iCs/>
          <w:sz w:val="32"/>
          <w:szCs w:val="28"/>
        </w:rPr>
      </w:pPr>
      <w:proofErr w:type="spellStart"/>
      <w:r>
        <w:rPr>
          <w:b/>
          <w:bCs/>
          <w:i w:val="0"/>
          <w:iCs/>
          <w:sz w:val="32"/>
          <w:szCs w:val="28"/>
        </w:rPr>
        <w:t>Threats</w:t>
      </w:r>
      <w:proofErr w:type="spellEnd"/>
      <w:r>
        <w:rPr>
          <w:b/>
          <w:bCs/>
          <w:i w:val="0"/>
          <w:iCs/>
          <w:sz w:val="32"/>
          <w:szCs w:val="28"/>
        </w:rPr>
        <w:t xml:space="preserve"> </w:t>
      </w:r>
      <w:proofErr w:type="spellStart"/>
      <w:r>
        <w:rPr>
          <w:b/>
          <w:bCs/>
          <w:i w:val="0"/>
          <w:iCs/>
          <w:sz w:val="32"/>
          <w:szCs w:val="28"/>
        </w:rPr>
        <w:t>and</w:t>
      </w:r>
      <w:proofErr w:type="spellEnd"/>
      <w:r>
        <w:rPr>
          <w:b/>
          <w:bCs/>
          <w:i w:val="0"/>
          <w:iCs/>
          <w:sz w:val="32"/>
          <w:szCs w:val="28"/>
        </w:rPr>
        <w:t xml:space="preserve"> </w:t>
      </w:r>
      <w:proofErr w:type="spellStart"/>
      <w:r>
        <w:rPr>
          <w:b/>
          <w:bCs/>
          <w:i w:val="0"/>
          <w:iCs/>
          <w:sz w:val="32"/>
          <w:szCs w:val="28"/>
        </w:rPr>
        <w:t>Actors</w:t>
      </w:r>
      <w:proofErr w:type="spellEnd"/>
      <w:r w:rsidR="00DD5621">
        <w:rPr>
          <w:b/>
          <w:bCs/>
          <w:i w:val="0"/>
          <w:iCs/>
          <w:sz w:val="32"/>
          <w:szCs w:val="28"/>
        </w:rPr>
        <w:t xml:space="preserve"> </w:t>
      </w:r>
      <w:r w:rsidR="00FE5520">
        <w:rPr>
          <w:b/>
          <w:bCs/>
          <w:i w:val="0"/>
          <w:iCs/>
          <w:sz w:val="32"/>
          <w:szCs w:val="28"/>
        </w:rPr>
        <w:t>Mapping</w:t>
      </w:r>
    </w:p>
    <w:p w14:paraId="4AE3EDF5" w14:textId="77777777" w:rsidR="00420DD5" w:rsidRDefault="00420DD5" w:rsidP="00420DD5"/>
    <w:p w14:paraId="3B578DD8" w14:textId="405C6B0A" w:rsidR="00420DD5" w:rsidRDefault="00420DD5" w:rsidP="00420DD5">
      <w:pPr>
        <w:rPr>
          <w:color w:val="auto"/>
        </w:rPr>
      </w:pPr>
      <w:proofErr w:type="spellStart"/>
      <w:r w:rsidRPr="00420DD5">
        <w:rPr>
          <w:color w:val="auto"/>
        </w:rPr>
        <w:t>Lorem</w:t>
      </w:r>
      <w:proofErr w:type="spellEnd"/>
      <w:r w:rsidRPr="00420DD5">
        <w:rPr>
          <w:color w:val="auto"/>
        </w:rPr>
        <w:t xml:space="preserve"> ip</w:t>
      </w:r>
      <w:r>
        <w:rPr>
          <w:color w:val="auto"/>
        </w:rPr>
        <w:t>s</w:t>
      </w:r>
      <w:r w:rsidRPr="00420DD5">
        <w:rPr>
          <w:color w:val="auto"/>
        </w:rPr>
        <w:t>um</w:t>
      </w:r>
    </w:p>
    <w:p w14:paraId="5B9999E7" w14:textId="77777777" w:rsidR="00DD5621" w:rsidRDefault="00DD5621" w:rsidP="00420DD5">
      <w:pPr>
        <w:rPr>
          <w:color w:val="auto"/>
        </w:rPr>
      </w:pPr>
    </w:p>
    <w:p w14:paraId="0227030E" w14:textId="78923F1F" w:rsidR="00DD5621" w:rsidRDefault="00DD5621" w:rsidP="00DD5621">
      <w:pPr>
        <w:pStyle w:val="Ttulo4"/>
      </w:pPr>
      <w:r>
        <w:t>Tatics, Techniques and Procedures - DETAIL</w:t>
      </w:r>
    </w:p>
    <w:p w14:paraId="0E1A08BC" w14:textId="6F6C369A" w:rsidR="00DD5621" w:rsidRDefault="00DD5621" w:rsidP="00DD5621">
      <w:r>
        <w:rPr>
          <w:noProof/>
        </w:rPr>
        <w:drawing>
          <wp:inline distT="0" distB="0" distL="0" distR="0" wp14:anchorId="300E4B29" wp14:editId="3AA05859">
            <wp:extent cx="6097270" cy="2491105"/>
            <wp:effectExtent l="0" t="0" r="0" b="4445"/>
            <wp:docPr id="1049708931" name="Imagem 3" descr="What is MITRE | ATT&amp;C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MITRE | ATT&amp;CK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DD5621" w14:paraId="48CBC718" w14:textId="77777777" w:rsidTr="00DD5621">
        <w:tc>
          <w:tcPr>
            <w:tcW w:w="2398" w:type="dxa"/>
          </w:tcPr>
          <w:p w14:paraId="24B3B06F" w14:textId="494A70B2" w:rsidR="00DD5621" w:rsidRPr="00DD5621" w:rsidRDefault="00DD5621" w:rsidP="00DD562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Actors</w:t>
            </w:r>
            <w:proofErr w:type="spellEnd"/>
          </w:p>
        </w:tc>
        <w:tc>
          <w:tcPr>
            <w:tcW w:w="2398" w:type="dxa"/>
          </w:tcPr>
          <w:p w14:paraId="1C844833" w14:textId="3EB05963" w:rsidR="00DD5621" w:rsidRPr="00DD5621" w:rsidRDefault="00DD5621" w:rsidP="00DD562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Tatics</w:t>
            </w:r>
            <w:proofErr w:type="spellEnd"/>
          </w:p>
        </w:tc>
        <w:tc>
          <w:tcPr>
            <w:tcW w:w="2398" w:type="dxa"/>
          </w:tcPr>
          <w:p w14:paraId="19D29702" w14:textId="10EE3611" w:rsidR="00DD5621" w:rsidRPr="00DD5621" w:rsidRDefault="00DD5621" w:rsidP="00DD5621">
            <w:pPr>
              <w:rPr>
                <w:color w:val="auto"/>
              </w:rPr>
            </w:pPr>
            <w:r>
              <w:rPr>
                <w:color w:val="auto"/>
              </w:rPr>
              <w:t>Techniques</w:t>
            </w:r>
          </w:p>
        </w:tc>
        <w:tc>
          <w:tcPr>
            <w:tcW w:w="2398" w:type="dxa"/>
          </w:tcPr>
          <w:p w14:paraId="3EF7F055" w14:textId="593350F9" w:rsidR="00DD5621" w:rsidRPr="00DD5621" w:rsidRDefault="00DD5621" w:rsidP="00DD5621">
            <w:pPr>
              <w:rPr>
                <w:color w:val="auto"/>
              </w:rPr>
            </w:pPr>
            <w:r w:rsidRPr="00DD5621">
              <w:rPr>
                <w:color w:val="auto"/>
              </w:rPr>
              <w:t>Procedures</w:t>
            </w:r>
          </w:p>
        </w:tc>
      </w:tr>
      <w:tr w:rsidR="00DD5621" w14:paraId="1B043BD4" w14:textId="77777777" w:rsidTr="00DD5621">
        <w:tc>
          <w:tcPr>
            <w:tcW w:w="2398" w:type="dxa"/>
          </w:tcPr>
          <w:p w14:paraId="4CA1B1DE" w14:textId="77777777" w:rsidR="00DD5621" w:rsidRDefault="00DD5621" w:rsidP="00DD5621"/>
        </w:tc>
        <w:tc>
          <w:tcPr>
            <w:tcW w:w="2398" w:type="dxa"/>
          </w:tcPr>
          <w:p w14:paraId="72317CCB" w14:textId="77777777" w:rsidR="00DD5621" w:rsidRDefault="00DD5621" w:rsidP="00DD5621"/>
        </w:tc>
        <w:tc>
          <w:tcPr>
            <w:tcW w:w="2398" w:type="dxa"/>
          </w:tcPr>
          <w:p w14:paraId="6F8D6E35" w14:textId="77777777" w:rsidR="00DD5621" w:rsidRDefault="00DD5621" w:rsidP="00DD5621"/>
        </w:tc>
        <w:tc>
          <w:tcPr>
            <w:tcW w:w="2398" w:type="dxa"/>
          </w:tcPr>
          <w:p w14:paraId="1FC9C7D7" w14:textId="77777777" w:rsidR="00DD5621" w:rsidRDefault="00DD5621" w:rsidP="00DD5621"/>
        </w:tc>
      </w:tr>
    </w:tbl>
    <w:p w14:paraId="66C4FAF7" w14:textId="77777777" w:rsidR="00DD5621" w:rsidRPr="00420DD5" w:rsidRDefault="00DD5621" w:rsidP="00DD5621"/>
    <w:p w14:paraId="52CD23E7" w14:textId="59A197D0" w:rsidR="00420DD5" w:rsidRDefault="00DD5621" w:rsidP="00420DD5">
      <w:pPr>
        <w:pStyle w:val="Ttulo4"/>
      </w:pPr>
      <w:r>
        <w:lastRenderedPageBreak/>
        <w:t>Kill Chain details</w:t>
      </w:r>
    </w:p>
    <w:p w14:paraId="652F0E91" w14:textId="5E446170" w:rsidR="00420DD5" w:rsidRDefault="00420DD5" w:rsidP="00420DD5">
      <w:pPr>
        <w:rPr>
          <w:b/>
        </w:rPr>
      </w:pPr>
      <w:r>
        <w:rPr>
          <w:noProof/>
        </w:rPr>
        <w:drawing>
          <wp:inline distT="0" distB="0" distL="0" distR="0" wp14:anchorId="167A7C2B" wp14:editId="6B6FA190">
            <wp:extent cx="6097270" cy="3930015"/>
            <wp:effectExtent l="0" t="0" r="0" b="0"/>
            <wp:docPr id="1919481392" name="Imagem 2" descr="TryHackMe Unified Kill Chain Room | by Haircutfis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yHackMe Unified Kill Chain Room | by Haircutfish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CFC4" w14:textId="69FAB7AC" w:rsidR="00420DD5" w:rsidRPr="00420DD5" w:rsidRDefault="00420DD5" w:rsidP="00420DD5">
      <w:pPr>
        <w:rPr>
          <w:b/>
          <w:color w:val="auto"/>
        </w:rPr>
      </w:pPr>
      <w:proofErr w:type="spellStart"/>
      <w:r>
        <w:rPr>
          <w:b/>
          <w:color w:val="auto"/>
        </w:rPr>
        <w:t>Lorem</w:t>
      </w:r>
      <w:proofErr w:type="spellEnd"/>
      <w:r>
        <w:rPr>
          <w:b/>
          <w:color w:val="auto"/>
        </w:rPr>
        <w:t xml:space="preserve"> ipsum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420DD5" w14:paraId="747F9CC4" w14:textId="77777777" w:rsidTr="00420DD5">
        <w:tc>
          <w:tcPr>
            <w:tcW w:w="4796" w:type="dxa"/>
          </w:tcPr>
          <w:p w14:paraId="2D18FDB2" w14:textId="6575950D" w:rsidR="00420DD5" w:rsidRDefault="00420DD5" w:rsidP="00420DD5">
            <w:pPr>
              <w:pStyle w:val="Ttulo3"/>
              <w:rPr>
                <w:b/>
                <w:bCs/>
                <w:i w:val="0"/>
                <w:iCs/>
                <w:sz w:val="32"/>
                <w:szCs w:val="28"/>
              </w:rPr>
            </w:pPr>
            <w:r>
              <w:rPr>
                <w:b/>
                <w:bCs/>
                <w:i w:val="0"/>
                <w:iCs/>
                <w:sz w:val="32"/>
                <w:szCs w:val="28"/>
              </w:rPr>
              <w:t xml:space="preserve">Cyber Kill Chain </w:t>
            </w:r>
          </w:p>
        </w:tc>
        <w:tc>
          <w:tcPr>
            <w:tcW w:w="4796" w:type="dxa"/>
          </w:tcPr>
          <w:p w14:paraId="32C96DA2" w14:textId="674AE82C" w:rsidR="00420DD5" w:rsidRDefault="00420DD5" w:rsidP="00420DD5">
            <w:pPr>
              <w:pStyle w:val="Ttulo3"/>
              <w:rPr>
                <w:b/>
                <w:bCs/>
                <w:i w:val="0"/>
                <w:iCs/>
                <w:sz w:val="32"/>
                <w:szCs w:val="28"/>
              </w:rPr>
            </w:pPr>
            <w:proofErr w:type="spellStart"/>
            <w:r>
              <w:rPr>
                <w:b/>
                <w:bCs/>
                <w:i w:val="0"/>
                <w:iCs/>
                <w:sz w:val="32"/>
                <w:szCs w:val="28"/>
              </w:rPr>
              <w:t>Details</w:t>
            </w:r>
            <w:proofErr w:type="spellEnd"/>
          </w:p>
        </w:tc>
      </w:tr>
      <w:tr w:rsidR="00420DD5" w14:paraId="459035CA" w14:textId="77777777" w:rsidTr="00420DD5">
        <w:tc>
          <w:tcPr>
            <w:tcW w:w="4796" w:type="dxa"/>
          </w:tcPr>
          <w:p w14:paraId="5EADFEE4" w14:textId="77777777" w:rsidR="00420DD5" w:rsidRDefault="00420DD5" w:rsidP="00420DD5">
            <w:pPr>
              <w:pStyle w:val="Ttulo3"/>
              <w:rPr>
                <w:b/>
                <w:bCs/>
                <w:i w:val="0"/>
                <w:iCs/>
                <w:sz w:val="32"/>
                <w:szCs w:val="28"/>
              </w:rPr>
            </w:pPr>
          </w:p>
        </w:tc>
        <w:tc>
          <w:tcPr>
            <w:tcW w:w="4796" w:type="dxa"/>
          </w:tcPr>
          <w:p w14:paraId="54185C0D" w14:textId="77777777" w:rsidR="00420DD5" w:rsidRDefault="00420DD5" w:rsidP="00420DD5">
            <w:pPr>
              <w:pStyle w:val="Ttulo3"/>
              <w:rPr>
                <w:b/>
                <w:bCs/>
                <w:i w:val="0"/>
                <w:iCs/>
                <w:sz w:val="32"/>
                <w:szCs w:val="28"/>
              </w:rPr>
            </w:pPr>
          </w:p>
        </w:tc>
      </w:tr>
    </w:tbl>
    <w:p w14:paraId="73172AE7" w14:textId="77777777" w:rsidR="00420DD5" w:rsidRDefault="00420DD5" w:rsidP="00420DD5"/>
    <w:p w14:paraId="5F19E209" w14:textId="77777777" w:rsidR="00420DD5" w:rsidRDefault="00420DD5" w:rsidP="00420DD5"/>
    <w:p w14:paraId="6F46D961" w14:textId="53D624C4" w:rsidR="00E94B5F" w:rsidRDefault="00DD5621" w:rsidP="00DD5621">
      <w:pPr>
        <w:pStyle w:val="Ttulo3"/>
        <w:rPr>
          <w:b/>
          <w:bCs/>
          <w:i w:val="0"/>
          <w:iCs/>
          <w:sz w:val="36"/>
          <w:szCs w:val="32"/>
        </w:rPr>
      </w:pPr>
      <w:r w:rsidRPr="00DD5621">
        <w:rPr>
          <w:b/>
          <w:bCs/>
          <w:i w:val="0"/>
          <w:iCs/>
          <w:sz w:val="36"/>
          <w:szCs w:val="32"/>
        </w:rPr>
        <w:t xml:space="preserve">Intelligence </w:t>
      </w:r>
      <w:proofErr w:type="spellStart"/>
      <w:r w:rsidRPr="00DD5621">
        <w:rPr>
          <w:b/>
          <w:bCs/>
          <w:i w:val="0"/>
          <w:iCs/>
          <w:sz w:val="36"/>
          <w:szCs w:val="32"/>
        </w:rPr>
        <w:t>Findings</w:t>
      </w:r>
      <w:proofErr w:type="spellEnd"/>
    </w:p>
    <w:p w14:paraId="06EE8DB7" w14:textId="77777777" w:rsidR="00DD5621" w:rsidRDefault="00DD5621" w:rsidP="00DD5621"/>
    <w:p w14:paraId="113326AC" w14:textId="222F831E" w:rsidR="00FE5520" w:rsidRPr="00FE5520" w:rsidRDefault="00FE5520" w:rsidP="00DD5621">
      <w:pPr>
        <w:rPr>
          <w:color w:val="auto"/>
        </w:rPr>
      </w:pPr>
      <w:proofErr w:type="spellStart"/>
      <w:r w:rsidRPr="00FE5520">
        <w:rPr>
          <w:color w:val="auto"/>
        </w:rPr>
        <w:t>Lorem</w:t>
      </w:r>
      <w:proofErr w:type="spellEnd"/>
      <w:r w:rsidRPr="00FE5520">
        <w:rPr>
          <w:color w:val="auto"/>
        </w:rPr>
        <w:t xml:space="preserve"> Ipsum</w:t>
      </w:r>
    </w:p>
    <w:p w14:paraId="4A7597C8" w14:textId="78C53E40" w:rsidR="00DD5621" w:rsidRDefault="00DD5621" w:rsidP="00DD5621">
      <w:pPr>
        <w:pStyle w:val="Ttulo4"/>
      </w:pPr>
      <w:proofErr w:type="spellStart"/>
      <w:r>
        <w:t>Credentials</w:t>
      </w:r>
      <w:proofErr w:type="spellEnd"/>
      <w:r>
        <w:t xml:space="preserve"> </w:t>
      </w:r>
      <w:proofErr w:type="spellStart"/>
      <w:r>
        <w:t>Leaks</w:t>
      </w:r>
      <w:proofErr w:type="spellEnd"/>
    </w:p>
    <w:p w14:paraId="71C31D1E" w14:textId="77777777" w:rsidR="00DD5621" w:rsidRDefault="00DD5621" w:rsidP="00DD5621">
      <w:pPr>
        <w:rPr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DD5621" w14:paraId="7FF43123" w14:textId="77777777" w:rsidTr="00DD5621">
        <w:tc>
          <w:tcPr>
            <w:tcW w:w="3197" w:type="dxa"/>
          </w:tcPr>
          <w:p w14:paraId="030F8C60" w14:textId="54394043" w:rsidR="00DD5621" w:rsidRDefault="00DD5621" w:rsidP="00DD5621">
            <w:pPr>
              <w:rPr>
                <w:color w:val="auto"/>
              </w:rPr>
            </w:pPr>
            <w:r>
              <w:rPr>
                <w:color w:val="auto"/>
              </w:rPr>
              <w:t>Source</w:t>
            </w:r>
          </w:p>
        </w:tc>
        <w:tc>
          <w:tcPr>
            <w:tcW w:w="3197" w:type="dxa"/>
          </w:tcPr>
          <w:p w14:paraId="0688F4AD" w14:textId="63326BCF" w:rsidR="00DD5621" w:rsidRDefault="00DD5621" w:rsidP="00DD5621">
            <w:pPr>
              <w:rPr>
                <w:color w:val="auto"/>
              </w:rPr>
            </w:pPr>
            <w:r>
              <w:rPr>
                <w:color w:val="auto"/>
              </w:rPr>
              <w:t>Information</w:t>
            </w:r>
          </w:p>
        </w:tc>
        <w:tc>
          <w:tcPr>
            <w:tcW w:w="3198" w:type="dxa"/>
          </w:tcPr>
          <w:p w14:paraId="4F1F545C" w14:textId="1EE031AA" w:rsidR="00DD5621" w:rsidRDefault="00DD5621" w:rsidP="00DD562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Impact</w:t>
            </w:r>
            <w:proofErr w:type="spellEnd"/>
          </w:p>
        </w:tc>
      </w:tr>
      <w:tr w:rsidR="00DD5621" w14:paraId="19BF790B" w14:textId="77777777" w:rsidTr="00DD5621">
        <w:tc>
          <w:tcPr>
            <w:tcW w:w="3197" w:type="dxa"/>
          </w:tcPr>
          <w:p w14:paraId="560E19ED" w14:textId="77777777" w:rsidR="00DD5621" w:rsidRDefault="00DD5621" w:rsidP="00DD5621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76059002" w14:textId="77777777" w:rsidR="00DD5621" w:rsidRDefault="00DD5621" w:rsidP="00DD5621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4E7280AE" w14:textId="77777777" w:rsidR="00DD5621" w:rsidRDefault="00DD5621" w:rsidP="00DD5621">
            <w:pPr>
              <w:rPr>
                <w:color w:val="auto"/>
              </w:rPr>
            </w:pPr>
          </w:p>
        </w:tc>
      </w:tr>
    </w:tbl>
    <w:p w14:paraId="0679D1E4" w14:textId="77777777" w:rsidR="00DD5621" w:rsidRDefault="00DD5621" w:rsidP="00DD5621">
      <w:pPr>
        <w:rPr>
          <w:color w:val="auto"/>
        </w:rPr>
      </w:pPr>
    </w:p>
    <w:p w14:paraId="7D27C1ED" w14:textId="77777777" w:rsidR="00DD5621" w:rsidRDefault="00DD5621" w:rsidP="00DD5621">
      <w:pPr>
        <w:rPr>
          <w:color w:val="auto"/>
        </w:rPr>
      </w:pPr>
    </w:p>
    <w:p w14:paraId="4AF884D2" w14:textId="5C9FAAD9" w:rsidR="00DD5621" w:rsidRDefault="00DD5621" w:rsidP="00DD5621">
      <w:pPr>
        <w:pStyle w:val="Ttulo4"/>
      </w:pPr>
      <w:proofErr w:type="spellStart"/>
      <w:r>
        <w:t>Dark</w:t>
      </w:r>
      <w:proofErr w:type="spellEnd"/>
      <w:r>
        <w:t xml:space="preserve"> Web</w:t>
      </w:r>
    </w:p>
    <w:p w14:paraId="35D1E23C" w14:textId="77777777" w:rsidR="00DD5621" w:rsidRDefault="00DD5621" w:rsidP="00DD5621">
      <w:pPr>
        <w:rPr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DD5621" w14:paraId="2A91D085" w14:textId="77777777" w:rsidTr="007A61C3">
        <w:tc>
          <w:tcPr>
            <w:tcW w:w="3197" w:type="dxa"/>
          </w:tcPr>
          <w:p w14:paraId="23D6DE18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05130E26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471277FC" w14:textId="77777777" w:rsidR="00DD5621" w:rsidRDefault="00DD5621" w:rsidP="007A61C3">
            <w:pPr>
              <w:rPr>
                <w:color w:val="auto"/>
              </w:rPr>
            </w:pPr>
          </w:p>
        </w:tc>
      </w:tr>
      <w:tr w:rsidR="00DD5621" w14:paraId="5D5D76C7" w14:textId="77777777" w:rsidTr="007A61C3">
        <w:tc>
          <w:tcPr>
            <w:tcW w:w="3197" w:type="dxa"/>
          </w:tcPr>
          <w:p w14:paraId="36F94D37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15141B16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3F5FE83E" w14:textId="77777777" w:rsidR="00DD5621" w:rsidRDefault="00DD5621" w:rsidP="007A61C3">
            <w:pPr>
              <w:rPr>
                <w:color w:val="auto"/>
              </w:rPr>
            </w:pPr>
          </w:p>
        </w:tc>
      </w:tr>
    </w:tbl>
    <w:p w14:paraId="0038F335" w14:textId="77777777" w:rsidR="00DD5621" w:rsidRDefault="00DD5621" w:rsidP="00DD5621">
      <w:pPr>
        <w:rPr>
          <w:color w:val="auto"/>
        </w:rPr>
      </w:pPr>
    </w:p>
    <w:p w14:paraId="2A0EEEA5" w14:textId="77777777" w:rsidR="00DD5621" w:rsidRDefault="00DD5621" w:rsidP="00DD5621">
      <w:pPr>
        <w:rPr>
          <w:color w:val="auto"/>
        </w:rPr>
      </w:pPr>
    </w:p>
    <w:p w14:paraId="575E989B" w14:textId="77777777" w:rsidR="00DD5621" w:rsidRDefault="00DD5621" w:rsidP="00DD5621">
      <w:pPr>
        <w:rPr>
          <w:color w:val="auto"/>
        </w:rPr>
      </w:pPr>
    </w:p>
    <w:p w14:paraId="29D9BD05" w14:textId="77777777" w:rsidR="00DD5621" w:rsidRDefault="00DD5621" w:rsidP="00DD5621">
      <w:pPr>
        <w:rPr>
          <w:color w:val="auto"/>
        </w:rPr>
      </w:pPr>
    </w:p>
    <w:p w14:paraId="12FD5C33" w14:textId="77777777" w:rsidR="00DD5621" w:rsidRDefault="00DD5621" w:rsidP="00DD5621">
      <w:pPr>
        <w:rPr>
          <w:color w:val="auto"/>
        </w:rPr>
      </w:pPr>
    </w:p>
    <w:p w14:paraId="263DAFEC" w14:textId="54C0FD6B" w:rsidR="00DD5621" w:rsidRDefault="00DD5621" w:rsidP="00DD5621">
      <w:pPr>
        <w:pStyle w:val="Ttulo4"/>
      </w:pPr>
      <w:r>
        <w:t>Deep Web</w:t>
      </w:r>
    </w:p>
    <w:p w14:paraId="7089DFBF" w14:textId="77777777" w:rsidR="00DD5621" w:rsidRDefault="00DD5621" w:rsidP="00DD5621">
      <w:pPr>
        <w:rPr>
          <w:color w:val="auto"/>
        </w:rPr>
      </w:pPr>
    </w:p>
    <w:p w14:paraId="2D5D9100" w14:textId="77777777" w:rsidR="00DD5621" w:rsidRDefault="00DD5621" w:rsidP="00DD5621">
      <w:pPr>
        <w:rPr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DD5621" w14:paraId="545D2878" w14:textId="77777777" w:rsidTr="007A61C3">
        <w:tc>
          <w:tcPr>
            <w:tcW w:w="3197" w:type="dxa"/>
          </w:tcPr>
          <w:p w14:paraId="0482EC87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2DB8A38D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1F672E05" w14:textId="77777777" w:rsidR="00DD5621" w:rsidRDefault="00DD5621" w:rsidP="007A61C3">
            <w:pPr>
              <w:rPr>
                <w:color w:val="auto"/>
              </w:rPr>
            </w:pPr>
          </w:p>
        </w:tc>
      </w:tr>
      <w:tr w:rsidR="00DD5621" w14:paraId="09F6F0DF" w14:textId="77777777" w:rsidTr="007A61C3">
        <w:tc>
          <w:tcPr>
            <w:tcW w:w="3197" w:type="dxa"/>
          </w:tcPr>
          <w:p w14:paraId="14E65558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6364CAF6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2CCB2FD6" w14:textId="77777777" w:rsidR="00DD5621" w:rsidRDefault="00DD5621" w:rsidP="007A61C3">
            <w:pPr>
              <w:rPr>
                <w:color w:val="auto"/>
              </w:rPr>
            </w:pPr>
          </w:p>
        </w:tc>
      </w:tr>
    </w:tbl>
    <w:p w14:paraId="7BA821E9" w14:textId="77777777" w:rsidR="00DD5621" w:rsidRDefault="00DD5621" w:rsidP="00DD5621">
      <w:pPr>
        <w:rPr>
          <w:color w:val="auto"/>
        </w:rPr>
      </w:pPr>
    </w:p>
    <w:p w14:paraId="017D4909" w14:textId="48CF4E00" w:rsidR="00DD5621" w:rsidRDefault="00DD5621" w:rsidP="00DD5621">
      <w:pPr>
        <w:pStyle w:val="Ttulo4"/>
      </w:pPr>
      <w:r>
        <w:t xml:space="preserve">MISP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40E0D759" w14:textId="77777777" w:rsidR="00DD5621" w:rsidRDefault="00DD5621" w:rsidP="00DD5621">
      <w:pPr>
        <w:rPr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DD5621" w14:paraId="78A7A892" w14:textId="77777777" w:rsidTr="007A61C3">
        <w:tc>
          <w:tcPr>
            <w:tcW w:w="3197" w:type="dxa"/>
          </w:tcPr>
          <w:p w14:paraId="6AC5CAB5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40FE7E36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7E3CAC37" w14:textId="77777777" w:rsidR="00DD5621" w:rsidRDefault="00DD5621" w:rsidP="007A61C3">
            <w:pPr>
              <w:rPr>
                <w:color w:val="auto"/>
              </w:rPr>
            </w:pPr>
          </w:p>
        </w:tc>
      </w:tr>
      <w:tr w:rsidR="00DD5621" w14:paraId="3B2CEE65" w14:textId="77777777" w:rsidTr="007A61C3">
        <w:tc>
          <w:tcPr>
            <w:tcW w:w="3197" w:type="dxa"/>
          </w:tcPr>
          <w:p w14:paraId="52FAED23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7" w:type="dxa"/>
          </w:tcPr>
          <w:p w14:paraId="7F683A8B" w14:textId="77777777" w:rsidR="00DD5621" w:rsidRDefault="00DD5621" w:rsidP="007A61C3">
            <w:pPr>
              <w:rPr>
                <w:color w:val="auto"/>
              </w:rPr>
            </w:pPr>
          </w:p>
        </w:tc>
        <w:tc>
          <w:tcPr>
            <w:tcW w:w="3198" w:type="dxa"/>
          </w:tcPr>
          <w:p w14:paraId="5C9AD6BD" w14:textId="77777777" w:rsidR="00DD5621" w:rsidRDefault="00DD5621" w:rsidP="007A61C3">
            <w:pPr>
              <w:rPr>
                <w:color w:val="auto"/>
              </w:rPr>
            </w:pPr>
          </w:p>
        </w:tc>
      </w:tr>
    </w:tbl>
    <w:p w14:paraId="45C27B72" w14:textId="77777777" w:rsidR="00DD5621" w:rsidRDefault="00DD5621" w:rsidP="00DD5621">
      <w:pPr>
        <w:rPr>
          <w:color w:val="auto"/>
        </w:rPr>
      </w:pPr>
    </w:p>
    <w:p w14:paraId="4C3CFBB7" w14:textId="5A918102" w:rsidR="00FE5520" w:rsidRDefault="00FE5520" w:rsidP="00FE5520">
      <w:pPr>
        <w:pStyle w:val="Ttulo3"/>
        <w:rPr>
          <w:b/>
          <w:bCs/>
          <w:i w:val="0"/>
          <w:iCs/>
          <w:sz w:val="32"/>
          <w:szCs w:val="28"/>
        </w:rPr>
      </w:pPr>
      <w:r w:rsidRPr="00FE5520">
        <w:rPr>
          <w:b/>
          <w:bCs/>
          <w:i w:val="0"/>
          <w:iCs/>
          <w:sz w:val="32"/>
          <w:szCs w:val="28"/>
        </w:rPr>
        <w:t>ASSESSMENT</w:t>
      </w:r>
      <w:r>
        <w:rPr>
          <w:b/>
          <w:bCs/>
          <w:i w:val="0"/>
          <w:iCs/>
          <w:sz w:val="32"/>
          <w:szCs w:val="28"/>
        </w:rPr>
        <w:t xml:space="preserve"> </w:t>
      </w:r>
    </w:p>
    <w:p w14:paraId="191D211C" w14:textId="77777777" w:rsidR="00FE5520" w:rsidRDefault="00FE5520" w:rsidP="00FE5520"/>
    <w:p w14:paraId="4BCA7D3C" w14:textId="0825552C" w:rsidR="00FE5520" w:rsidRDefault="00FE5520" w:rsidP="00FE5520">
      <w:pPr>
        <w:pStyle w:val="Ttulo4"/>
      </w:pPr>
      <w:r>
        <w:t>Discover</w:t>
      </w:r>
    </w:p>
    <w:p w14:paraId="71E1D254" w14:textId="7F4EC631" w:rsidR="00FE5520" w:rsidRDefault="00FE5520" w:rsidP="00FE5520">
      <w:pPr>
        <w:pStyle w:val="Ttulo4"/>
      </w:pPr>
      <w:proofErr w:type="spellStart"/>
      <w:r>
        <w:t>Detect</w:t>
      </w:r>
      <w:proofErr w:type="spellEnd"/>
    </w:p>
    <w:p w14:paraId="1E328010" w14:textId="1267A1D5" w:rsidR="00FE5520" w:rsidRDefault="00FE5520" w:rsidP="00FE5520">
      <w:pPr>
        <w:pStyle w:val="Ttulo4"/>
      </w:pPr>
      <w:r>
        <w:t>Motivations</w:t>
      </w:r>
    </w:p>
    <w:p w14:paraId="2443EB62" w14:textId="13B2A07B" w:rsidR="00FE5520" w:rsidRPr="00FE5520" w:rsidRDefault="00FE5520" w:rsidP="00FE5520">
      <w:pPr>
        <w:pStyle w:val="Ttulo3"/>
        <w:rPr>
          <w:b/>
          <w:bCs/>
          <w:i w:val="0"/>
          <w:iCs/>
          <w:sz w:val="32"/>
          <w:szCs w:val="28"/>
        </w:rPr>
      </w:pPr>
      <w:proofErr w:type="spellStart"/>
      <w:r>
        <w:rPr>
          <w:b/>
          <w:bCs/>
          <w:i w:val="0"/>
          <w:iCs/>
          <w:sz w:val="32"/>
          <w:szCs w:val="28"/>
        </w:rPr>
        <w:t>References</w:t>
      </w:r>
      <w:proofErr w:type="spellEnd"/>
    </w:p>
    <w:sectPr w:rsidR="00FE5520" w:rsidRPr="00FE5520" w:rsidSect="000821D9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C069" w14:textId="77777777" w:rsidR="00A956D1" w:rsidRDefault="00A956D1" w:rsidP="004B7E44">
      <w:r>
        <w:separator/>
      </w:r>
    </w:p>
  </w:endnote>
  <w:endnote w:type="continuationSeparator" w:id="0">
    <w:p w14:paraId="6D6FC2E4" w14:textId="77777777" w:rsidR="00A956D1" w:rsidRDefault="00A956D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3563BFA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DA09AEA" w14:textId="6AED4EE7" w:rsidR="004B7E44" w:rsidRDefault="00FE5520" w:rsidP="00FE5520">
          <w:pPr>
            <w:pStyle w:val="Rodap"/>
            <w:jc w:val="left"/>
          </w:pPr>
          <w:r>
            <w:t xml:space="preserve">  Threat </w:t>
          </w:r>
          <w:proofErr w:type="spellStart"/>
          <w:r>
            <w:t>Actor</w:t>
          </w:r>
          <w:proofErr w:type="spellEnd"/>
          <w:r>
            <w:t xml:space="preserve"> Profile                                  ORGANIZATION                                     </w:t>
          </w:r>
          <w:proofErr w:type="spellStart"/>
          <w:r>
            <w:t>Confidential</w:t>
          </w:r>
          <w:proofErr w:type="spellEnd"/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AD6E4" w14:textId="77777777" w:rsidR="005A718F" w:rsidRDefault="005A718F" w:rsidP="004B7E44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9120E9">
          <w:rPr>
            <w:noProof/>
            <w:lang w:bidi="pt-BR"/>
          </w:rPr>
          <w:t>1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6A21" w14:textId="77777777" w:rsidR="00A956D1" w:rsidRDefault="00A956D1" w:rsidP="004B7E44">
      <w:r>
        <w:separator/>
      </w:r>
    </w:p>
  </w:footnote>
  <w:footnote w:type="continuationSeparator" w:id="0">
    <w:p w14:paraId="4CFB2714" w14:textId="77777777" w:rsidR="00A956D1" w:rsidRDefault="00A956D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5C04FF3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1C6A06B" w14:textId="77777777" w:rsidR="004B7E44" w:rsidRDefault="004B7E44" w:rsidP="004B7E44">
          <w:pPr>
            <w:pStyle w:val="Cabealho"/>
          </w:pPr>
          <w:r>
            <w:rPr>
              <w:noProof/>
              <w:lang w:bidi="pt-BR"/>
            </w:rPr>
            <mc:AlternateContent>
              <mc:Choice Requires="wps">
                <w:drawing>
                  <wp:inline distT="0" distB="0" distL="0" distR="0" wp14:anchorId="09B89822" wp14:editId="555FD489">
                    <wp:extent cx="1352282" cy="592428"/>
                    <wp:effectExtent l="0" t="0" r="635" b="0"/>
                    <wp:docPr id="11" name="Retâ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885966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pt-BR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9B89822" id="Retâ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" fillcolor="#161718 [3213]" stroked="f" strokeweight="2pt">
                    <v:textbox>
                      <w:txbxContent>
                        <w:p w14:paraId="19885966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pt-BR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pt-BR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D5"/>
    <w:rsid w:val="00017BE3"/>
    <w:rsid w:val="000821D9"/>
    <w:rsid w:val="00293B83"/>
    <w:rsid w:val="00420DD5"/>
    <w:rsid w:val="004B7E44"/>
    <w:rsid w:val="004D5252"/>
    <w:rsid w:val="004F2B86"/>
    <w:rsid w:val="005A718F"/>
    <w:rsid w:val="006A3CE7"/>
    <w:rsid w:val="007516CF"/>
    <w:rsid w:val="007758C2"/>
    <w:rsid w:val="00785584"/>
    <w:rsid w:val="008B33BC"/>
    <w:rsid w:val="009120E9"/>
    <w:rsid w:val="00945900"/>
    <w:rsid w:val="009C396C"/>
    <w:rsid w:val="00A956D1"/>
    <w:rsid w:val="00B572B4"/>
    <w:rsid w:val="00BC7227"/>
    <w:rsid w:val="00D63274"/>
    <w:rsid w:val="00DB26A7"/>
    <w:rsid w:val="00DD5621"/>
    <w:rsid w:val="00E76CAD"/>
    <w:rsid w:val="00E94B5F"/>
    <w:rsid w:val="00F36B79"/>
    <w:rsid w:val="00F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32D36"/>
  <w15:chartTrackingRefBased/>
  <w15:docId w15:val="{976F31B2-9960-4C0F-A516-A760B55E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21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har"/>
    <w:uiPriority w:val="1"/>
    <w:qFormat/>
    <w:rsid w:val="00D6327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D63274"/>
    <w:rPr>
      <w:rFonts w:asciiTheme="majorHAnsi" w:eastAsia="Times New Roman" w:hAnsiTheme="majorHAnsi" w:cs="Times New Roman"/>
      <w:b/>
      <w:caps/>
      <w:color w:val="FFFFFF" w:themeColor="background1"/>
      <w:sz w:val="90"/>
      <w:szCs w:val="40"/>
    </w:rPr>
  </w:style>
  <w:style w:type="paragraph" w:styleId="Subttulo">
    <w:name w:val="Subtitle"/>
    <w:basedOn w:val="Normal"/>
    <w:link w:val="Subttulo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har">
    <w:name w:val="Subtítulo Char"/>
    <w:basedOn w:val="Fontepargpadro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emEspaament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har">
    <w:name w:val="Título 2 Char"/>
    <w:basedOn w:val="Fontepargpadro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har">
    <w:name w:val="Título 3 Char"/>
    <w:basedOn w:val="Fontepargpadro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har">
    <w:name w:val="Título 4 Char"/>
    <w:basedOn w:val="Fontepargpadro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har">
    <w:name w:val="Título 5 Char"/>
    <w:basedOn w:val="Fontepargpadro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A718F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18F"/>
  </w:style>
  <w:style w:type="paragraph" w:styleId="Rodap">
    <w:name w:val="footer"/>
    <w:basedOn w:val="Normal"/>
    <w:link w:val="RodapChar"/>
    <w:uiPriority w:val="99"/>
    <w:unhideWhenUsed/>
    <w:rsid w:val="005A718F"/>
    <w:pPr>
      <w:spacing w:line="240" w:lineRule="auto"/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5A718F"/>
  </w:style>
  <w:style w:type="character" w:styleId="TextodoEspaoReservado">
    <w:name w:val="Placeholder Text"/>
    <w:basedOn w:val="Fontepargpadro"/>
    <w:uiPriority w:val="99"/>
    <w:semiHidden/>
    <w:rsid w:val="00945900"/>
    <w:rPr>
      <w:color w:val="808080"/>
    </w:rPr>
  </w:style>
  <w:style w:type="table" w:styleId="Tabelacomgrade">
    <w:name w:val="Table Grid"/>
    <w:basedOn w:val="Tabelanormal"/>
    <w:uiPriority w:val="39"/>
    <w:rsid w:val="0042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5520"/>
    <w:rPr>
      <w:color w:val="93C84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5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sa\AppData\Roaming\Microsoft\Templates\Relat&#243;rio%20de%20neg&#243;cios%20(design%20profissional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9B22-747E-477A-94E2-780A7981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(design profissional)</Template>
  <TotalTime>34</TotalTime>
  <Pages>4</Pages>
  <Words>92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Antonio dos Santos Barbosa</dc:creator>
  <cp:keywords/>
  <dc:description/>
  <cp:lastModifiedBy>Joas Antonio dos Santos Barbosa</cp:lastModifiedBy>
  <cp:revision>1</cp:revision>
  <dcterms:created xsi:type="dcterms:W3CDTF">2024-03-19T23:23:00Z</dcterms:created>
  <dcterms:modified xsi:type="dcterms:W3CDTF">2024-03-19T23:57:00Z</dcterms:modified>
</cp:coreProperties>
</file>